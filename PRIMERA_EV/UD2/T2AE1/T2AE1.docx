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6D09" w14:textId="4FB30D9D" w:rsidR="00871F8F" w:rsidRDefault="00871F8F">
      <w:r>
        <w:t>Nos piden unificar las versiones de todas las herramientas gastadas de desarrollo, en todos los equipos de la empresa donde trabajamos. Dado el alto número de desarrolladores en la compañía y la deslocalización de algunos de ellos, no podemos ni plantearnos ir equipo a equipo instalando las versiones pertinentes de cada una de las herramientas.</w:t>
      </w:r>
    </w:p>
    <w:p w14:paraId="231E20C5" w14:textId="7446D336" w:rsidR="00871F8F" w:rsidRDefault="00871F8F">
      <w:r>
        <w:t>Por todo ello, hemos tenido la brillante idea de crear un entorno de desarrollo con Docker de todos los servicios que necesitamos. Las especificaciones que nos han pasado son:</w:t>
      </w:r>
    </w:p>
    <w:p w14:paraId="5C21C32A" w14:textId="71C9F241" w:rsidR="00871F8F" w:rsidRDefault="00871F8F" w:rsidP="00871F8F">
      <w:pPr>
        <w:pStyle w:val="Prrafodelista"/>
        <w:numPr>
          <w:ilvl w:val="0"/>
          <w:numId w:val="11"/>
        </w:numPr>
      </w:pPr>
      <w:r>
        <w:t>Debemos crear un entorno LAMP</w:t>
      </w:r>
    </w:p>
    <w:p w14:paraId="4701F139" w14:textId="3B1327B2" w:rsidR="00871F8F" w:rsidRDefault="00871F8F" w:rsidP="00871F8F">
      <w:pPr>
        <w:pStyle w:val="Prrafodelista"/>
        <w:numPr>
          <w:ilvl w:val="1"/>
          <w:numId w:val="11"/>
        </w:numPr>
      </w:pPr>
      <w:r>
        <w:t xml:space="preserve">Por una </w:t>
      </w:r>
      <w:proofErr w:type="gramStart"/>
      <w:r>
        <w:t>parte</w:t>
      </w:r>
      <w:proofErr w:type="gramEnd"/>
      <w:r>
        <w:t xml:space="preserve"> tendremos el servidor web</w:t>
      </w:r>
    </w:p>
    <w:p w14:paraId="68E69F38" w14:textId="35F1A0B0" w:rsidR="00871F8F" w:rsidRDefault="00871F8F" w:rsidP="00871F8F">
      <w:pPr>
        <w:pStyle w:val="Prrafodelista"/>
        <w:numPr>
          <w:ilvl w:val="2"/>
          <w:numId w:val="11"/>
        </w:numPr>
      </w:pPr>
      <w:r>
        <w:t>Su nombre será www</w:t>
      </w:r>
    </w:p>
    <w:p w14:paraId="2C1E83FF" w14:textId="542813BC" w:rsidR="00871F8F" w:rsidRDefault="00871F8F" w:rsidP="00871F8F">
      <w:pPr>
        <w:pStyle w:val="Prrafodelista"/>
        <w:numPr>
          <w:ilvl w:val="2"/>
          <w:numId w:val="11"/>
        </w:numPr>
      </w:pPr>
      <w:r>
        <w:t>El puerto que expone será el 80</w:t>
      </w:r>
      <w:r w:rsidR="00BF1654">
        <w:t xml:space="preserve"> (tanto en host como en </w:t>
      </w:r>
      <w:proofErr w:type="spellStart"/>
      <w:r w:rsidR="00BF1654">
        <w:t>docker</w:t>
      </w:r>
      <w:proofErr w:type="spellEnd"/>
      <w:r w:rsidR="00BF1654">
        <w:t>)</w:t>
      </w:r>
    </w:p>
    <w:p w14:paraId="62309BFF" w14:textId="21CF4205" w:rsidR="00871F8F" w:rsidRDefault="00871F8F" w:rsidP="00871F8F">
      <w:pPr>
        <w:pStyle w:val="Prrafodelista"/>
        <w:numPr>
          <w:ilvl w:val="2"/>
          <w:numId w:val="11"/>
        </w:numPr>
      </w:pPr>
      <w:r>
        <w:t xml:space="preserve">Compartirá un volumen donde tengamos el desarrollo, que en este caso será un </w:t>
      </w:r>
      <w:proofErr w:type="spellStart"/>
      <w:r>
        <w:t>index.php</w:t>
      </w:r>
      <w:proofErr w:type="spellEnd"/>
      <w:r>
        <w:t xml:space="preserve"> sencillo que acceda a la base de datos.</w:t>
      </w:r>
    </w:p>
    <w:p w14:paraId="35CA102E" w14:textId="0AF4502E" w:rsidR="00BF1654" w:rsidRDefault="00871F8F" w:rsidP="00BF1654">
      <w:pPr>
        <w:pStyle w:val="Prrafodelista"/>
        <w:numPr>
          <w:ilvl w:val="2"/>
          <w:numId w:val="11"/>
        </w:numPr>
      </w:pPr>
      <w:r>
        <w:t xml:space="preserve">Podéis utilizar el servidor web que queráis. Como consejo, existen imágenes </w:t>
      </w:r>
      <w:r w:rsidR="00BF1654">
        <w:t xml:space="preserve">oficiales llamadas </w:t>
      </w:r>
      <w:proofErr w:type="spellStart"/>
      <w:r w:rsidR="00BF1654">
        <w:t>php:x.x.x-apache</w:t>
      </w:r>
      <w:proofErr w:type="spellEnd"/>
      <w:r w:rsidR="00405CAD">
        <w:t>. Puede utilizar php:8-apache</w:t>
      </w:r>
    </w:p>
    <w:p w14:paraId="2465735F" w14:textId="1E9E175F" w:rsidR="00BF1654" w:rsidRDefault="00BF1654" w:rsidP="00BF1654">
      <w:pPr>
        <w:pStyle w:val="Prrafodelista"/>
        <w:numPr>
          <w:ilvl w:val="1"/>
          <w:numId w:val="11"/>
        </w:numPr>
      </w:pPr>
      <w:r>
        <w:t>Como segundo servicio tendremos la base de datos</w:t>
      </w:r>
    </w:p>
    <w:p w14:paraId="31F3625E" w14:textId="0EF7C412" w:rsidR="00BF1654" w:rsidRDefault="00BF1654" w:rsidP="00BF1654">
      <w:pPr>
        <w:pStyle w:val="Prrafodelista"/>
        <w:numPr>
          <w:ilvl w:val="2"/>
          <w:numId w:val="11"/>
        </w:numPr>
      </w:pPr>
      <w:r>
        <w:t xml:space="preserve">Su nombre será </w:t>
      </w:r>
      <w:proofErr w:type="spellStart"/>
      <w:r>
        <w:t>db</w:t>
      </w:r>
      <w:proofErr w:type="spellEnd"/>
    </w:p>
    <w:p w14:paraId="5229A208" w14:textId="4745C338" w:rsidR="00BF1654" w:rsidRDefault="00BF1654" w:rsidP="00BF1654">
      <w:pPr>
        <w:pStyle w:val="Prrafodelista"/>
        <w:numPr>
          <w:ilvl w:val="2"/>
          <w:numId w:val="11"/>
        </w:numPr>
      </w:pPr>
      <w:r>
        <w:t xml:space="preserve">Expondremos el puerto 3306 (tanto en host como en </w:t>
      </w:r>
      <w:proofErr w:type="spellStart"/>
      <w:r>
        <w:t>docker</w:t>
      </w:r>
      <w:proofErr w:type="spellEnd"/>
      <w:r>
        <w:t>)</w:t>
      </w:r>
    </w:p>
    <w:p w14:paraId="1BD00AA7" w14:textId="0D95F52E" w:rsidR="00BF1654" w:rsidRDefault="00BF1654" w:rsidP="00BF1654">
      <w:pPr>
        <w:pStyle w:val="Prrafodelista"/>
        <w:numPr>
          <w:ilvl w:val="2"/>
          <w:numId w:val="11"/>
        </w:numPr>
      </w:pPr>
      <w:r>
        <w:t>Deberemos de configurar el acceso a la misma</w:t>
      </w:r>
    </w:p>
    <w:p w14:paraId="4CEB8EB2" w14:textId="75228845" w:rsidR="00BF1654" w:rsidRDefault="00BF1654" w:rsidP="00BF1654">
      <w:pPr>
        <w:pStyle w:val="Prrafodelista"/>
        <w:numPr>
          <w:ilvl w:val="2"/>
          <w:numId w:val="11"/>
        </w:numPr>
      </w:pPr>
      <w:r>
        <w:t>Crearemos una base de datos propia con al menos una tabla que tenga dos campos;: un id y un nombre, donde esté almacenado como mínimo 2 registros, uno de los cuales será vuestro nombre y apellidos.</w:t>
      </w:r>
    </w:p>
    <w:p w14:paraId="48D2AF62" w14:textId="339D7DA3" w:rsidR="00BF1654" w:rsidRDefault="00BF1654" w:rsidP="00BF1654">
      <w:pPr>
        <w:pStyle w:val="Prrafodelista"/>
        <w:numPr>
          <w:ilvl w:val="1"/>
          <w:numId w:val="11"/>
        </w:numPr>
      </w:pPr>
      <w:r>
        <w:t xml:space="preserve">Opcionalmente podemos levantar un tercer servicio con </w:t>
      </w:r>
      <w:proofErr w:type="spellStart"/>
      <w:r>
        <w:t>phpmyadmin</w:t>
      </w:r>
      <w:proofErr w:type="spellEnd"/>
    </w:p>
    <w:p w14:paraId="3BE99382" w14:textId="13B8E895" w:rsidR="00BF1654" w:rsidRDefault="00BF1654" w:rsidP="00BF1654">
      <w:pPr>
        <w:pStyle w:val="Prrafodelista"/>
        <w:numPr>
          <w:ilvl w:val="2"/>
          <w:numId w:val="11"/>
        </w:numPr>
      </w:pPr>
      <w:r>
        <w:t xml:space="preserve">El acceso tendrá las mismas credenciales que </w:t>
      </w:r>
      <w:proofErr w:type="spellStart"/>
      <w:r>
        <w:t>db</w:t>
      </w:r>
      <w:proofErr w:type="spellEnd"/>
    </w:p>
    <w:p w14:paraId="37BF51C7" w14:textId="7F65C936" w:rsidR="00BF1654" w:rsidRDefault="00BF1654" w:rsidP="00BF1654">
      <w:pPr>
        <w:pStyle w:val="Prrafodelista"/>
        <w:numPr>
          <w:ilvl w:val="2"/>
          <w:numId w:val="11"/>
        </w:numPr>
      </w:pPr>
      <w:r>
        <w:t xml:space="preserve">Los puertos expuestos serán el 8000 en local y el 80 en </w:t>
      </w:r>
      <w:proofErr w:type="spellStart"/>
      <w:r>
        <w:t>docker</w:t>
      </w:r>
      <w:proofErr w:type="spellEnd"/>
    </w:p>
    <w:p w14:paraId="7EE50B48" w14:textId="0CE4F6E6" w:rsidR="00BF1654" w:rsidRDefault="00BF1654" w:rsidP="00BF1654">
      <w:pPr>
        <w:pStyle w:val="Prrafodelista"/>
        <w:numPr>
          <w:ilvl w:val="2"/>
          <w:numId w:val="11"/>
        </w:numPr>
      </w:pPr>
      <w:r>
        <w:t xml:space="preserve">Existe una imagen de </w:t>
      </w:r>
      <w:proofErr w:type="spellStart"/>
      <w:r>
        <w:t>docker</w:t>
      </w:r>
      <w:proofErr w:type="spellEnd"/>
      <w:r>
        <w:t xml:space="preserve"> llamada </w:t>
      </w:r>
      <w:proofErr w:type="spellStart"/>
      <w:r>
        <w:t>phpmyadmin</w:t>
      </w:r>
      <w:proofErr w:type="spellEnd"/>
      <w:r>
        <w:t xml:space="preserve"> que os puede ser muy útil</w:t>
      </w:r>
    </w:p>
    <w:p w14:paraId="46E08FB3" w14:textId="05C937FC" w:rsidR="00B84AA6" w:rsidRDefault="00B84AA6" w:rsidP="00B84AA6">
      <w:r>
        <w:t xml:space="preserve">A </w:t>
      </w:r>
      <w:proofErr w:type="gramStart"/>
      <w:r>
        <w:t>continuación</w:t>
      </w:r>
      <w:proofErr w:type="gramEnd"/>
      <w:r>
        <w:t xml:space="preserve"> tienes un esquema que puedes completar para el </w:t>
      </w:r>
      <w:proofErr w:type="spellStart"/>
      <w:r>
        <w:t>docker-compose</w:t>
      </w:r>
      <w:proofErr w:type="spellEnd"/>
    </w:p>
    <w:p w14:paraId="21B81BCC" w14:textId="12F498E5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lastRenderedPageBreak/>
        <w:t>version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="00CF159A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</w:p>
    <w:p w14:paraId="2F0F2452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services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72F13501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db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2A8B51B0" w14:textId="700C0E45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image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</w:t>
      </w:r>
    </w:p>
    <w:p w14:paraId="3DC99D30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ports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</w:p>
    <w:p w14:paraId="7AA00284" w14:textId="358AFC4F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="006324EB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</w:p>
    <w:p w14:paraId="678D781D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#Habililta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autenticación</w:t>
      </w:r>
      <w:proofErr w:type="spellEnd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 con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contraseña</w:t>
      </w:r>
      <w:proofErr w:type="spellEnd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desde</w:t>
      </w:r>
      <w:proofErr w:type="spellEnd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mysql</w:t>
      </w:r>
      <w:proofErr w:type="spellEnd"/>
    </w:p>
    <w:p w14:paraId="3945DB9C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command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--</w:t>
      </w:r>
      <w:proofErr w:type="spellStart"/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default-authentication-plugin</w:t>
      </w:r>
      <w:proofErr w:type="spellEnd"/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=</w:t>
      </w:r>
      <w:proofErr w:type="spellStart"/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mysql_native_password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</w:t>
      </w:r>
    </w:p>
    <w:p w14:paraId="4806B8CD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#Variables de entorno</w:t>
      </w:r>
    </w:p>
    <w:p w14:paraId="44EC751A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environment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3E553E1D" w14:textId="39C55D3B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MYSQL_DATABASE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</w:t>
      </w:r>
    </w:p>
    <w:p w14:paraId="673CA5F1" w14:textId="1BABAA2B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MYSQL_PASSWORD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</w:t>
      </w:r>
    </w:p>
    <w:p w14:paraId="1CB6EC5D" w14:textId="10C0CDC3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MYSQL_ROOT_PASSWORD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</w:t>
      </w:r>
    </w:p>
    <w:p w14:paraId="30966F26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volumes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1632C399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#sincronización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bbdd</w:t>
      </w:r>
      <w:proofErr w:type="spellEnd"/>
    </w:p>
    <w:p w14:paraId="3486804D" w14:textId="57E78A2B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 w:rsidR="006324EB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:/</w:t>
      </w:r>
      <w:proofErr w:type="spellStart"/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docker-entrypoint-initdb.d</w:t>
      </w:r>
      <w:proofErr w:type="spellEnd"/>
    </w:p>
    <w:p w14:paraId="26F4DAE6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networks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1A7E63A0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proofErr w:type="spellStart"/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default</w:t>
      </w:r>
      <w:proofErr w:type="spellEnd"/>
    </w:p>
    <w:p w14:paraId="7DC0C232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www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66E6E688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build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 w:rsidRPr="00416540">
        <w:rPr>
          <w:rFonts w:ascii="Consolas" w:eastAsia="Times New Roman" w:hAnsi="Consolas" w:cs="Times New Roman"/>
          <w:color w:val="B5CEA8"/>
          <w:sz w:val="21"/>
          <w:szCs w:val="21"/>
          <w:lang w:val="ca-ES" w:eastAsia="ca-ES"/>
        </w:rPr>
        <w:t>.</w:t>
      </w:r>
    </w:p>
    <w:p w14:paraId="4326DEAD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ports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</w:p>
    <w:p w14:paraId="45396292" w14:textId="380A8564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</w:t>
      </w:r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</w:p>
    <w:p w14:paraId="45875F11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volumes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1433EA85" w14:textId="6EA87FD0" w:rsid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</w:t>
      </w:r>
    </w:p>
    <w:p w14:paraId="513C5356" w14:textId="07774526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ca-ES" w:eastAsia="ca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ab/>
        <w:t xml:space="preserve">  </w:t>
      </w:r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link con 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contenedor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 de la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bbdd</w:t>
      </w:r>
      <w:proofErr w:type="spellEnd"/>
    </w:p>
    <w:p w14:paraId="25078FAB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links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2E1F47A6" w14:textId="087ACCD0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 w:rsidR="00D008E3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</w:t>
      </w:r>
    </w:p>
    <w:p w14:paraId="010C6B73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#red de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conexión</w:t>
      </w:r>
      <w:proofErr w:type="spellEnd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 de los </w:t>
      </w:r>
      <w:proofErr w:type="spellStart"/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contenedores</w:t>
      </w:r>
      <w:proofErr w:type="spellEnd"/>
    </w:p>
    <w:p w14:paraId="5482BA79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networks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3638876E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proofErr w:type="spellStart"/>
      <w:r w:rsidRPr="00416540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default</w:t>
      </w:r>
      <w:proofErr w:type="spellEnd"/>
    </w:p>
    <w:p w14:paraId="31B0533D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phpmyadmin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5476218D" w14:textId="7FB981A0" w:rsid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image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?????????????????</w:t>
      </w:r>
    </w:p>
    <w:p w14:paraId="479759EB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ab/>
        <w:t xml:space="preserve">  </w:t>
      </w:r>
      <w:r w:rsidRPr="00416540"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link con 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contenedor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 xml:space="preserve"> de la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ca-ES" w:eastAsia="ca-ES"/>
        </w:rPr>
        <w:t>bbdd</w:t>
      </w:r>
      <w:proofErr w:type="spellEnd"/>
    </w:p>
    <w:p w14:paraId="52F2089F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links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</w:p>
    <w:p w14:paraId="2A4192E8" w14:textId="4DB40305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 w:rsidR="00D008E3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</w:t>
      </w:r>
    </w:p>
    <w:p w14:paraId="30AD8B46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ports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0CC4D0BA" w14:textId="447BDE9C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-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?????????????????</w:t>
      </w:r>
    </w:p>
    <w:p w14:paraId="7588304E" w14:textId="77777777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environment</w:t>
      </w:r>
      <w:proofErr w:type="spellEnd"/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04B21E25" w14:textId="3232FF12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MYSQL_USER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</w:t>
      </w:r>
    </w:p>
    <w:p w14:paraId="403B2405" w14:textId="2F567081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MYSQL_PASSWORD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?????????????????</w:t>
      </w:r>
    </w:p>
    <w:p w14:paraId="37E19E98" w14:textId="38570204" w:rsidR="00416540" w:rsidRPr="00416540" w:rsidRDefault="00416540" w:rsidP="0041654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416540">
        <w:rPr>
          <w:rFonts w:ascii="Consolas" w:eastAsia="Times New Roman" w:hAnsi="Consolas" w:cs="Times New Roman"/>
          <w:color w:val="569CD6"/>
          <w:sz w:val="21"/>
          <w:szCs w:val="21"/>
          <w:lang w:val="ca-ES" w:eastAsia="ca-ES"/>
        </w:rPr>
        <w:t>MYSQL_ROOT_PASSWORD</w:t>
      </w:r>
      <w:r w:rsidRPr="00416540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?????????????????</w:t>
      </w:r>
    </w:p>
    <w:p w14:paraId="13755F12" w14:textId="77777777" w:rsidR="00B84AA6" w:rsidRDefault="00B84AA6" w:rsidP="00B84AA6"/>
    <w:sectPr w:rsidR="00B84AA6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C89B" w14:textId="77777777" w:rsidR="007F4433" w:rsidRDefault="007F4433" w:rsidP="00822617">
      <w:pPr>
        <w:spacing w:line="240" w:lineRule="auto"/>
      </w:pPr>
      <w:r>
        <w:separator/>
      </w:r>
    </w:p>
  </w:endnote>
  <w:endnote w:type="continuationSeparator" w:id="0">
    <w:p w14:paraId="67A63E59" w14:textId="77777777" w:rsidR="007F4433" w:rsidRDefault="007F443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E0AF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10A0" w14:textId="77777777" w:rsidR="007F4433" w:rsidRDefault="007F4433" w:rsidP="00822617">
      <w:pPr>
        <w:spacing w:line="240" w:lineRule="auto"/>
      </w:pPr>
      <w:r>
        <w:separator/>
      </w:r>
    </w:p>
  </w:footnote>
  <w:footnote w:type="continuationSeparator" w:id="0">
    <w:p w14:paraId="7A00C8EC" w14:textId="77777777" w:rsidR="007F4433" w:rsidRDefault="007F443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80"/>
      <w:gridCol w:w="2415"/>
    </w:tblGrid>
    <w:tr w:rsidR="00411066" w14:paraId="56F9EF67" w14:textId="77777777" w:rsidTr="00411066">
      <w:tc>
        <w:tcPr>
          <w:tcW w:w="2829" w:type="dxa"/>
          <w:vMerge w:val="restart"/>
        </w:tcPr>
        <w:p w14:paraId="79F4B2C8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2FCC1A24" wp14:editId="4413A06F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B7B8CFB" w14:textId="4E0BBB76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871F8F">
            <w:rPr>
              <w:b/>
              <w:sz w:val="21"/>
              <w:szCs w:val="21"/>
            </w:rPr>
            <w:t>2ºDAW</w:t>
          </w:r>
        </w:p>
      </w:tc>
      <w:tc>
        <w:tcPr>
          <w:tcW w:w="2830" w:type="dxa"/>
        </w:tcPr>
        <w:p w14:paraId="0DDC496F" w14:textId="65154026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871F8F">
            <w:rPr>
              <w:b/>
              <w:sz w:val="21"/>
              <w:szCs w:val="21"/>
            </w:rPr>
            <w:t xml:space="preserve"> D.A.W.</w:t>
          </w:r>
        </w:p>
      </w:tc>
    </w:tr>
    <w:tr w:rsidR="00411066" w14:paraId="39EFD15E" w14:textId="77777777" w:rsidTr="00411066">
      <w:tc>
        <w:tcPr>
          <w:tcW w:w="2829" w:type="dxa"/>
          <w:vMerge/>
        </w:tcPr>
        <w:p w14:paraId="4D623894" w14:textId="77777777" w:rsidR="00411066" w:rsidRDefault="00411066" w:rsidP="00411066"/>
      </w:tc>
      <w:tc>
        <w:tcPr>
          <w:tcW w:w="5659" w:type="dxa"/>
          <w:gridSpan w:val="2"/>
        </w:tcPr>
        <w:p w14:paraId="4C2170C3" w14:textId="7B4AD395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871F8F">
            <w:rPr>
              <w:b/>
              <w:sz w:val="21"/>
              <w:szCs w:val="21"/>
            </w:rPr>
            <w:t>2</w:t>
          </w:r>
        </w:p>
      </w:tc>
    </w:tr>
    <w:tr w:rsidR="00411066" w14:paraId="6BCB60BD" w14:textId="77777777" w:rsidTr="00411066">
      <w:tc>
        <w:tcPr>
          <w:tcW w:w="2829" w:type="dxa"/>
          <w:vMerge/>
        </w:tcPr>
        <w:p w14:paraId="403FC589" w14:textId="77777777" w:rsidR="00411066" w:rsidRDefault="00411066" w:rsidP="00411066"/>
      </w:tc>
      <w:tc>
        <w:tcPr>
          <w:tcW w:w="5659" w:type="dxa"/>
          <w:gridSpan w:val="2"/>
        </w:tcPr>
        <w:p w14:paraId="6989F00F" w14:textId="04125CAD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871F8F">
            <w:rPr>
              <w:b/>
              <w:sz w:val="21"/>
              <w:szCs w:val="21"/>
            </w:rPr>
            <w:t>T2AE1</w:t>
          </w:r>
        </w:p>
      </w:tc>
    </w:tr>
    <w:tr w:rsidR="00411066" w14:paraId="2AB66975" w14:textId="77777777" w:rsidTr="00D90991">
      <w:trPr>
        <w:trHeight w:val="288"/>
      </w:trPr>
      <w:tc>
        <w:tcPr>
          <w:tcW w:w="2829" w:type="dxa"/>
          <w:vMerge/>
        </w:tcPr>
        <w:p w14:paraId="744B2513" w14:textId="77777777" w:rsidR="00411066" w:rsidRDefault="00411066" w:rsidP="00411066"/>
      </w:tc>
      <w:tc>
        <w:tcPr>
          <w:tcW w:w="5659" w:type="dxa"/>
          <w:gridSpan w:val="2"/>
        </w:tcPr>
        <w:p w14:paraId="01DA31D5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2F8865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AD9"/>
    <w:multiLevelType w:val="hybridMultilevel"/>
    <w:tmpl w:val="9920C54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15958485">
    <w:abstractNumId w:val="1"/>
  </w:num>
  <w:num w:numId="2" w16cid:durableId="500657873">
    <w:abstractNumId w:val="1"/>
  </w:num>
  <w:num w:numId="3" w16cid:durableId="1649092505">
    <w:abstractNumId w:val="2"/>
  </w:num>
  <w:num w:numId="4" w16cid:durableId="721830503">
    <w:abstractNumId w:val="2"/>
  </w:num>
  <w:num w:numId="5" w16cid:durableId="1397513257">
    <w:abstractNumId w:val="2"/>
  </w:num>
  <w:num w:numId="6" w16cid:durableId="1408847357">
    <w:abstractNumId w:val="2"/>
  </w:num>
  <w:num w:numId="7" w16cid:durableId="1747989954">
    <w:abstractNumId w:val="2"/>
  </w:num>
  <w:num w:numId="8" w16cid:durableId="1444155987">
    <w:abstractNumId w:val="2"/>
  </w:num>
  <w:num w:numId="9" w16cid:durableId="1956255480">
    <w:abstractNumId w:val="2"/>
  </w:num>
  <w:num w:numId="10" w16cid:durableId="678776229">
    <w:abstractNumId w:val="3"/>
  </w:num>
  <w:num w:numId="11" w16cid:durableId="189241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8F"/>
    <w:rsid w:val="00182BF8"/>
    <w:rsid w:val="001E3BA6"/>
    <w:rsid w:val="00216761"/>
    <w:rsid w:val="00225BF4"/>
    <w:rsid w:val="002D51EC"/>
    <w:rsid w:val="00395AE7"/>
    <w:rsid w:val="00405CAD"/>
    <w:rsid w:val="00411066"/>
    <w:rsid w:val="00416540"/>
    <w:rsid w:val="006324EB"/>
    <w:rsid w:val="006345A2"/>
    <w:rsid w:val="006A1625"/>
    <w:rsid w:val="00725ED8"/>
    <w:rsid w:val="007B6391"/>
    <w:rsid w:val="007F4433"/>
    <w:rsid w:val="00822617"/>
    <w:rsid w:val="00871F8F"/>
    <w:rsid w:val="00AC138A"/>
    <w:rsid w:val="00B84AA6"/>
    <w:rsid w:val="00BF1654"/>
    <w:rsid w:val="00CC17D4"/>
    <w:rsid w:val="00CF159A"/>
    <w:rsid w:val="00D008E3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9F471"/>
  <w15:chartTrackingRefBased/>
  <w15:docId w15:val="{9823D676-7B79-40A9-A11A-3D695D3B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6</cp:revision>
  <dcterms:created xsi:type="dcterms:W3CDTF">2021-10-22T05:57:00Z</dcterms:created>
  <dcterms:modified xsi:type="dcterms:W3CDTF">2022-12-20T11:31:00Z</dcterms:modified>
</cp:coreProperties>
</file>