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FDAC" w14:textId="34E958B8" w:rsidR="00F3059F" w:rsidRDefault="00E60264" w:rsidP="00562857">
      <w:pPr>
        <w:pStyle w:val="Prrafodelista"/>
        <w:ind w:left="0"/>
      </w:pPr>
      <w:r>
        <w:t xml:space="preserve">Utilizaremos una imagen de </w:t>
      </w:r>
      <w:proofErr w:type="spellStart"/>
      <w:r>
        <w:t>nginx</w:t>
      </w:r>
      <w:proofErr w:type="spellEnd"/>
      <w:r>
        <w:t xml:space="preserve"> para realizar un contendor y desplegar en él un </w:t>
      </w:r>
      <w:proofErr w:type="spellStart"/>
      <w:r>
        <w:t>html</w:t>
      </w:r>
      <w:proofErr w:type="spellEnd"/>
      <w:r w:rsidR="00D37BB6">
        <w:t xml:space="preserve"> sencillo</w:t>
      </w:r>
      <w:r w:rsidR="001D0361">
        <w:t xml:space="preserve">, pero esta vez utilizando un </w:t>
      </w:r>
      <w:proofErr w:type="spellStart"/>
      <w:r w:rsidR="001D0361">
        <w:t>Dockerfile</w:t>
      </w:r>
      <w:proofErr w:type="spellEnd"/>
      <w:r w:rsidR="001D0361">
        <w:t xml:space="preserve"> que crearemos al efecto.</w:t>
      </w:r>
    </w:p>
    <w:p w14:paraId="76FD6847" w14:textId="47D21841" w:rsidR="001D0361" w:rsidRDefault="001D0361" w:rsidP="00562857">
      <w:pPr>
        <w:pStyle w:val="Prrafodelista"/>
        <w:ind w:left="0"/>
      </w:pPr>
      <w:r>
        <w:t xml:space="preserve">El propósito es realizar un contenedor de una imagen propia de </w:t>
      </w:r>
      <w:proofErr w:type="spellStart"/>
      <w:r>
        <w:t>nginx</w:t>
      </w:r>
      <w:proofErr w:type="spellEnd"/>
      <w:r>
        <w:t>, sobre el cual hayamos copiado un index</w:t>
      </w:r>
      <w:r w:rsidR="00583025">
        <w:t>.html</w:t>
      </w:r>
      <w:r>
        <w:t xml:space="preserve"> propio y lo veamos en nuestro localhost.</w:t>
      </w:r>
    </w:p>
    <w:p w14:paraId="10ED65ED" w14:textId="77777777" w:rsidR="001D0361" w:rsidRDefault="001D0361" w:rsidP="00562857">
      <w:pPr>
        <w:pStyle w:val="Prrafodelista"/>
        <w:ind w:left="0"/>
      </w:pPr>
      <w:r>
        <w:t xml:space="preserve">Configura el </w:t>
      </w:r>
      <w:proofErr w:type="spellStart"/>
      <w:r>
        <w:t>Dockerfile</w:t>
      </w:r>
      <w:proofErr w:type="spellEnd"/>
      <w:r>
        <w:t xml:space="preserve"> de tal manera que:</w:t>
      </w:r>
    </w:p>
    <w:p w14:paraId="7F98F165" w14:textId="5A821597" w:rsidR="001D0361" w:rsidRDefault="001D0361" w:rsidP="00562857">
      <w:pPr>
        <w:pStyle w:val="Prrafodelista"/>
        <w:numPr>
          <w:ilvl w:val="0"/>
          <w:numId w:val="14"/>
        </w:numPr>
        <w:ind w:left="426" w:hanging="284"/>
      </w:pPr>
      <w:r>
        <w:t xml:space="preserve">basándose en una imagen de </w:t>
      </w:r>
      <w:proofErr w:type="spellStart"/>
      <w:r>
        <w:t>nginx</w:t>
      </w:r>
      <w:proofErr w:type="spellEnd"/>
      <w:r>
        <w:t xml:space="preserve"> nos haga otra imagen propia llamada </w:t>
      </w:r>
      <w:proofErr w:type="spellStart"/>
      <w:r>
        <w:t>nginx_dockerfile_vicent</w:t>
      </w:r>
      <w:proofErr w:type="spellEnd"/>
      <w:r>
        <w:t xml:space="preserve"> </w:t>
      </w:r>
      <w:r w:rsidR="00583025">
        <w:t xml:space="preserve">(cada uno pondrá su nombre) </w:t>
      </w:r>
      <w:r>
        <w:t>con un número de versión 1.0</w:t>
      </w:r>
    </w:p>
    <w:p w14:paraId="1B0528F8" w14:textId="3B28716D" w:rsidR="001D0361" w:rsidRDefault="001D0361" w:rsidP="00562857">
      <w:pPr>
        <w:pStyle w:val="Prrafodelista"/>
        <w:numPr>
          <w:ilvl w:val="0"/>
          <w:numId w:val="14"/>
        </w:numPr>
        <w:ind w:left="426" w:hanging="284"/>
      </w:pPr>
      <w:r>
        <w:t>renombr</w:t>
      </w:r>
      <w:r w:rsidR="00564A38">
        <w:t>e</w:t>
      </w:r>
      <w:r>
        <w:t xml:space="preserve"> el index</w:t>
      </w:r>
      <w:r w:rsidR="00474A82">
        <w:t>.html,</w:t>
      </w:r>
      <w:r>
        <w:t xml:space="preserve"> que tiene por defecto</w:t>
      </w:r>
      <w:r w:rsidR="00474A82">
        <w:t>,</w:t>
      </w:r>
      <w:r>
        <w:t xml:space="preserve"> a index2</w:t>
      </w:r>
      <w:r w:rsidR="00474A82">
        <w:t>.html</w:t>
      </w:r>
      <w:r>
        <w:t xml:space="preserve"> y copiemos uno propio</w:t>
      </w:r>
      <w:r w:rsidR="00562857">
        <w:t>.</w:t>
      </w:r>
    </w:p>
    <w:p w14:paraId="40AAC6F6" w14:textId="65FC5093" w:rsidR="001D0361" w:rsidRDefault="001D0361" w:rsidP="00562857">
      <w:pPr>
        <w:pStyle w:val="Prrafodelista"/>
        <w:numPr>
          <w:ilvl w:val="0"/>
          <w:numId w:val="14"/>
        </w:numPr>
        <w:ind w:left="426" w:hanging="284"/>
      </w:pPr>
      <w:r>
        <w:t>muestr</w:t>
      </w:r>
      <w:r w:rsidR="00564A38">
        <w:t>e</w:t>
      </w:r>
      <w:r w:rsidR="006F3C58">
        <w:t xml:space="preserve"> </w:t>
      </w:r>
      <w:r>
        <w:t>que el puerto a exponer es el 80</w:t>
      </w:r>
      <w:r w:rsidR="00562857">
        <w:t>.</w:t>
      </w:r>
    </w:p>
    <w:p w14:paraId="40C9928C" w14:textId="2282685D" w:rsidR="00562857" w:rsidRDefault="001D0361" w:rsidP="00562857">
      <w:pPr>
        <w:pStyle w:val="Prrafodelista"/>
        <w:numPr>
          <w:ilvl w:val="0"/>
          <w:numId w:val="14"/>
        </w:numPr>
        <w:ind w:left="426" w:hanging="284"/>
      </w:pPr>
      <w:r>
        <w:t xml:space="preserve">al lanzar un contenedor basado en esa imagen, nos muestre por pantalla: “Bienvenidos al contenedor de </w:t>
      </w:r>
      <w:r w:rsidR="00562857">
        <w:t>&lt;vuestro nombre&gt;”.</w:t>
      </w:r>
    </w:p>
    <w:p w14:paraId="1C4166AA" w14:textId="36AF9ED4" w:rsidR="00562857" w:rsidRDefault="00562857" w:rsidP="00562857">
      <w:r>
        <w:t>Entrega:</w:t>
      </w:r>
      <w:bookmarkStart w:id="0" w:name="_GoBack"/>
      <w:bookmarkEnd w:id="0"/>
    </w:p>
    <w:p w14:paraId="0A6CF02E" w14:textId="5B4473EB" w:rsidR="008F47E6" w:rsidRDefault="008F47E6" w:rsidP="00562857">
      <w:r>
        <w:rPr>
          <w:noProof/>
        </w:rPr>
        <w:drawing>
          <wp:inline distT="0" distB="0" distL="0" distR="0" wp14:anchorId="6C1FD9DB" wp14:editId="79E40EE6">
            <wp:extent cx="5396230" cy="934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60D4" w14:textId="02CA2969" w:rsidR="008F47E6" w:rsidRDefault="008F47E6" w:rsidP="008F47E6">
      <w:r>
        <w:rPr>
          <w:noProof/>
        </w:rPr>
        <w:drawing>
          <wp:inline distT="0" distB="0" distL="0" distR="0" wp14:anchorId="4F56A8C5" wp14:editId="1D2DD828">
            <wp:extent cx="5396230" cy="325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16F" w14:textId="5C408F9E" w:rsidR="008F47E6" w:rsidRPr="00000EB1" w:rsidRDefault="008F47E6" w:rsidP="008F47E6">
      <w:r>
        <w:rPr>
          <w:noProof/>
        </w:rPr>
        <w:drawing>
          <wp:inline distT="0" distB="0" distL="0" distR="0" wp14:anchorId="33D28F71" wp14:editId="2FD5C33C">
            <wp:extent cx="527685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7E6" w:rsidRPr="00000EB1" w:rsidSect="00822617">
      <w:headerReference w:type="default" r:id="rId13"/>
      <w:footerReference w:type="default" r:id="rId14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A916" w14:textId="77777777" w:rsidR="00BF4867" w:rsidRDefault="00BF4867" w:rsidP="00822617">
      <w:pPr>
        <w:spacing w:line="240" w:lineRule="auto"/>
      </w:pPr>
      <w:r>
        <w:separator/>
      </w:r>
    </w:p>
  </w:endnote>
  <w:endnote w:type="continuationSeparator" w:id="0">
    <w:p w14:paraId="560529D8" w14:textId="77777777" w:rsidR="00BF4867" w:rsidRDefault="00BF4867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852A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43236" w14:textId="77777777" w:rsidR="00BF4867" w:rsidRDefault="00BF4867" w:rsidP="00822617">
      <w:pPr>
        <w:spacing w:line="240" w:lineRule="auto"/>
      </w:pPr>
      <w:r>
        <w:separator/>
      </w:r>
    </w:p>
  </w:footnote>
  <w:footnote w:type="continuationSeparator" w:id="0">
    <w:p w14:paraId="004E55B9" w14:textId="77777777" w:rsidR="00BF4867" w:rsidRDefault="00BF4867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43"/>
      <w:gridCol w:w="2452"/>
    </w:tblGrid>
    <w:tr w:rsidR="00411066" w14:paraId="49C622CB" w14:textId="77777777" w:rsidTr="00411066">
      <w:tc>
        <w:tcPr>
          <w:tcW w:w="2829" w:type="dxa"/>
          <w:vMerge w:val="restart"/>
        </w:tcPr>
        <w:p w14:paraId="39590BC7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2F6DD7A5" wp14:editId="23F69DEC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825B493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7027A4">
            <w:rPr>
              <w:b/>
              <w:sz w:val="21"/>
              <w:szCs w:val="21"/>
            </w:rPr>
            <w:t>DAW</w:t>
          </w:r>
        </w:p>
      </w:tc>
      <w:tc>
        <w:tcPr>
          <w:tcW w:w="2830" w:type="dxa"/>
        </w:tcPr>
        <w:p w14:paraId="498D38B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7027A4">
            <w:rPr>
              <w:b/>
              <w:sz w:val="21"/>
              <w:szCs w:val="21"/>
            </w:rPr>
            <w:t xml:space="preserve"> DAW</w:t>
          </w:r>
        </w:p>
      </w:tc>
    </w:tr>
    <w:tr w:rsidR="00411066" w14:paraId="475949B1" w14:textId="77777777" w:rsidTr="00411066">
      <w:tc>
        <w:tcPr>
          <w:tcW w:w="2829" w:type="dxa"/>
          <w:vMerge/>
        </w:tcPr>
        <w:p w14:paraId="51319CD0" w14:textId="77777777" w:rsidR="00411066" w:rsidRDefault="00411066" w:rsidP="00411066"/>
      </w:tc>
      <w:tc>
        <w:tcPr>
          <w:tcW w:w="5659" w:type="dxa"/>
          <w:gridSpan w:val="2"/>
        </w:tcPr>
        <w:p w14:paraId="7759B3F2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786628">
            <w:rPr>
              <w:b/>
              <w:sz w:val="21"/>
              <w:szCs w:val="21"/>
            </w:rPr>
            <w:t xml:space="preserve">T2. </w:t>
          </w:r>
          <w:r w:rsidR="007027A4">
            <w:rPr>
              <w:b/>
              <w:sz w:val="21"/>
              <w:szCs w:val="21"/>
            </w:rPr>
            <w:t>Docker</w:t>
          </w:r>
        </w:p>
      </w:tc>
    </w:tr>
    <w:tr w:rsidR="00411066" w14:paraId="10AB2F56" w14:textId="77777777" w:rsidTr="00411066">
      <w:tc>
        <w:tcPr>
          <w:tcW w:w="2829" w:type="dxa"/>
          <w:vMerge/>
        </w:tcPr>
        <w:p w14:paraId="476CF207" w14:textId="77777777" w:rsidR="00411066" w:rsidRDefault="00411066" w:rsidP="00411066"/>
      </w:tc>
      <w:tc>
        <w:tcPr>
          <w:tcW w:w="5659" w:type="dxa"/>
          <w:gridSpan w:val="2"/>
        </w:tcPr>
        <w:p w14:paraId="398DD182" w14:textId="0061AD3C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786628">
            <w:rPr>
              <w:b/>
              <w:sz w:val="21"/>
              <w:szCs w:val="21"/>
            </w:rPr>
            <w:t xml:space="preserve">T2Tarea </w:t>
          </w:r>
          <w:r w:rsidR="001D0361">
            <w:rPr>
              <w:b/>
              <w:sz w:val="21"/>
              <w:szCs w:val="21"/>
            </w:rPr>
            <w:t>5</w:t>
          </w:r>
          <w:r w:rsidR="00786628">
            <w:rPr>
              <w:b/>
              <w:sz w:val="21"/>
              <w:szCs w:val="21"/>
            </w:rPr>
            <w:t xml:space="preserve">. </w:t>
          </w:r>
          <w:proofErr w:type="spellStart"/>
          <w:r w:rsidR="001D0361">
            <w:rPr>
              <w:b/>
              <w:sz w:val="21"/>
              <w:szCs w:val="21"/>
            </w:rPr>
            <w:t>Dockerfile</w:t>
          </w:r>
          <w:proofErr w:type="spellEnd"/>
        </w:p>
      </w:tc>
    </w:tr>
    <w:tr w:rsidR="00411066" w14:paraId="7C9F7B3D" w14:textId="77777777" w:rsidTr="00D90991">
      <w:trPr>
        <w:trHeight w:val="288"/>
      </w:trPr>
      <w:tc>
        <w:tcPr>
          <w:tcW w:w="2829" w:type="dxa"/>
          <w:vMerge/>
        </w:tcPr>
        <w:p w14:paraId="1243B82F" w14:textId="77777777" w:rsidR="00411066" w:rsidRDefault="00411066" w:rsidP="00411066"/>
      </w:tc>
      <w:tc>
        <w:tcPr>
          <w:tcW w:w="5659" w:type="dxa"/>
          <w:gridSpan w:val="2"/>
        </w:tcPr>
        <w:p w14:paraId="4AFD908E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0D47C35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3C6"/>
    <w:multiLevelType w:val="hybridMultilevel"/>
    <w:tmpl w:val="E6D06902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C350F"/>
    <w:multiLevelType w:val="hybridMultilevel"/>
    <w:tmpl w:val="63D09D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0B3E"/>
    <w:multiLevelType w:val="hybridMultilevel"/>
    <w:tmpl w:val="03202B04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B7F3D19"/>
    <w:multiLevelType w:val="hybridMultilevel"/>
    <w:tmpl w:val="8666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A0E33"/>
    <w:multiLevelType w:val="hybridMultilevel"/>
    <w:tmpl w:val="BD2CE678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  <w:num w:numId="13">
    <w:abstractNumId w:val="2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A4"/>
    <w:rsid w:val="00000EB1"/>
    <w:rsid w:val="00182BF8"/>
    <w:rsid w:val="001876C7"/>
    <w:rsid w:val="001D0361"/>
    <w:rsid w:val="001E3BA6"/>
    <w:rsid w:val="00216761"/>
    <w:rsid w:val="00225BF4"/>
    <w:rsid w:val="00251D97"/>
    <w:rsid w:val="002D51EC"/>
    <w:rsid w:val="00361E14"/>
    <w:rsid w:val="003A6EE6"/>
    <w:rsid w:val="00411066"/>
    <w:rsid w:val="0043568B"/>
    <w:rsid w:val="00474A82"/>
    <w:rsid w:val="004E33AA"/>
    <w:rsid w:val="00562857"/>
    <w:rsid w:val="00564A38"/>
    <w:rsid w:val="00583025"/>
    <w:rsid w:val="005F4A5D"/>
    <w:rsid w:val="00627504"/>
    <w:rsid w:val="006A1625"/>
    <w:rsid w:val="006F3C58"/>
    <w:rsid w:val="007027A4"/>
    <w:rsid w:val="00725ED8"/>
    <w:rsid w:val="00786628"/>
    <w:rsid w:val="007B6391"/>
    <w:rsid w:val="007E7055"/>
    <w:rsid w:val="00822617"/>
    <w:rsid w:val="0083031E"/>
    <w:rsid w:val="0087778D"/>
    <w:rsid w:val="008D6134"/>
    <w:rsid w:val="008F47E6"/>
    <w:rsid w:val="00951E96"/>
    <w:rsid w:val="009B5830"/>
    <w:rsid w:val="00AC138A"/>
    <w:rsid w:val="00BD2DCA"/>
    <w:rsid w:val="00BF4867"/>
    <w:rsid w:val="00C1539B"/>
    <w:rsid w:val="00CC17D4"/>
    <w:rsid w:val="00CF1971"/>
    <w:rsid w:val="00D37BB6"/>
    <w:rsid w:val="00D90991"/>
    <w:rsid w:val="00E60264"/>
    <w:rsid w:val="00E74ADC"/>
    <w:rsid w:val="00F3059F"/>
    <w:rsid w:val="00F97F9C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25E82"/>
  <w15:chartTrackingRefBased/>
  <w15:docId w15:val="{7327F360-0419-4962-8E72-074C9BD9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A498F-33AE-4F69-9CAD-07E6B2D59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4F0DEE-446C-4F8C-94AC-1ED5EE3A6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431C3-B797-45B6-B1B4-EE06C747C8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54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daw2</cp:lastModifiedBy>
  <cp:revision>3</cp:revision>
  <dcterms:created xsi:type="dcterms:W3CDTF">2023-10-24T10:13:00Z</dcterms:created>
  <dcterms:modified xsi:type="dcterms:W3CDTF">2023-10-24T11:07:00Z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